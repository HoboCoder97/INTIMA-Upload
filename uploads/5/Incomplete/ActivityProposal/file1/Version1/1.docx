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Resume Name"/>
        <w:tag w:val="Resume Name"/>
        <w:id w:val="-924265653"/>
        <w:placeholder>
          <w:docPart w:val="1D90480AD7F74731992E84DAF9A8A31F"/>
        </w:placeholder>
        <w:docPartList>
          <w:docPartGallery w:val="Quick Parts"/>
          <w:docPartCategory w:val=" Resume Name"/>
        </w:docPartList>
      </w:sdtPr>
      <w:sdtEndPr/>
      <w:sdtContent>
        <w:p w14:paraId="1BFA5B3D" w14:textId="77777777" w:rsidR="00C56733" w:rsidRDefault="000B0569">
          <w:r>
            <w:rPr>
              <w:noProof/>
            </w:rPr>
            <w:t xml:space="preserve"> </w:t>
          </w:r>
        </w:p>
        <w:p w14:paraId="6E8AFA1D" w14:textId="77777777" w:rsidR="00C56733" w:rsidRDefault="00883376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5347295C922E4F58A2667E0A0CD0B0F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A5651">
                <w:t xml:space="preserve">Byron Kweh </w:t>
              </w:r>
              <w:proofErr w:type="spellStart"/>
              <w:r w:rsidR="00CA5651">
                <w:t>Tze</w:t>
              </w:r>
              <w:proofErr w:type="spellEnd"/>
              <w:r w:rsidR="00CA5651">
                <w:t xml:space="preserve"> Min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372D704A7056475A87F33B23C71B57C0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64AA2B43" w14:textId="77777777" w:rsidR="00C56733" w:rsidRDefault="00CA5651">
              <w:pPr>
                <w:pStyle w:val="Phone"/>
              </w:pPr>
              <w:r>
                <w:t>+60178778996</w:t>
              </w:r>
            </w:p>
          </w:sdtContent>
        </w:sdt>
        <w:p w14:paraId="6F4A8593" w14:textId="0E86C381" w:rsidR="00C56733" w:rsidRDefault="0001751D">
          <w:pPr>
            <w:pStyle w:val="PersonalName"/>
          </w:pPr>
          <w:r>
            <w:t>Age :2</w:t>
          </w:r>
          <w:r w:rsidR="0055123B">
            <w:t>1</w:t>
          </w:r>
          <w:r w:rsidR="006D0C63">
            <w:t xml:space="preserve"> (25</w:t>
          </w:r>
          <w:r w:rsidR="006D0C63" w:rsidRPr="006D0C63">
            <w:rPr>
              <w:vertAlign w:val="superscript"/>
            </w:rPr>
            <w:t>th</w:t>
          </w:r>
          <w:r w:rsidR="006D0C63">
            <w:t xml:space="preserve"> October 1997)</w:t>
          </w:r>
        </w:p>
        <w:sdt>
          <w:sdtPr>
            <w:alias w:val="E-mail Address"/>
            <w:tag w:val=""/>
            <w:id w:val="527535243"/>
            <w:placeholder>
              <w:docPart w:val="720BA40340314B908733C699530646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18F3493F" w14:textId="77777777" w:rsidR="00C56733" w:rsidRDefault="00CA5651">
              <w:pPr>
                <w:pStyle w:val="SenderAddress"/>
              </w:pPr>
              <w:r>
                <w:t>binexkweh@gmail.com</w:t>
              </w:r>
            </w:p>
          </w:sdtContent>
        </w:sdt>
        <w:p w14:paraId="699781BA" w14:textId="057A3256" w:rsidR="00C56733" w:rsidRDefault="00B43005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006E1799" wp14:editId="1A8BEFC6">
                <wp:extent cx="1457325" cy="1457325"/>
                <wp:effectExtent l="0" t="0" r="9525" b="9525"/>
                <wp:docPr id="2" name="Picture 2" descr="Image may contain: 1 person, stan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may contain: 1 person, standi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107" t="6012" r="32427" b="37876"/>
                        <a:stretch/>
                      </pic:blipFill>
                      <pic:spPr bwMode="auto">
                        <a:xfrm>
                          <a:off x="0" y="0"/>
                          <a:ext cx="1464225" cy="146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7458A8D7" w14:textId="77777777" w:rsidR="00C56733" w:rsidRDefault="000B0569">
      <w:pPr>
        <w:pStyle w:val="SectionHeading"/>
      </w:pPr>
      <w:r>
        <w:t>Education</w:t>
      </w:r>
    </w:p>
    <w:p w14:paraId="08522C02" w14:textId="77777777" w:rsidR="00CA5651" w:rsidRDefault="00CA5651">
      <w:pPr>
        <w:pStyle w:val="Subsection"/>
      </w:pPr>
      <w:r>
        <w:t xml:space="preserve">Beaconhouse Sri </w:t>
      </w:r>
      <w:proofErr w:type="spellStart"/>
      <w:r>
        <w:t>Inai</w:t>
      </w:r>
      <w:proofErr w:type="spellEnd"/>
      <w:r>
        <w:t xml:space="preserve"> International School</w:t>
      </w:r>
    </w:p>
    <w:p w14:paraId="536EEB6B" w14:textId="77777777" w:rsidR="00C56733" w:rsidRDefault="00CA5651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Completed in 2014</w:t>
      </w:r>
      <w:r w:rsidR="000B0569">
        <w:rPr>
          <w:color w:val="A9A57C" w:themeColor="accent1"/>
        </w:rPr>
        <w:t>|</w:t>
      </w:r>
      <w:r w:rsidR="000B0569">
        <w:t xml:space="preserve"> </w:t>
      </w:r>
      <w:r>
        <w:t>SPM</w:t>
      </w:r>
    </w:p>
    <w:p w14:paraId="614A4588" w14:textId="77777777" w:rsidR="00CA5651" w:rsidRDefault="00CA5651" w:rsidP="00CA5651">
      <w:pPr>
        <w:pStyle w:val="ListParagraph"/>
        <w:numPr>
          <w:ilvl w:val="0"/>
          <w:numId w:val="4"/>
        </w:numPr>
        <w:spacing w:after="0"/>
        <w:ind w:left="288" w:hanging="288"/>
      </w:pPr>
      <w:r>
        <w:t>5As, 3Bs, 1C. (A in English, Chemistry, and Sejarah; A+ in Add Math and Math)</w:t>
      </w:r>
    </w:p>
    <w:p w14:paraId="795A4E31" w14:textId="77777777" w:rsidR="00CA5651" w:rsidRDefault="0070276D" w:rsidP="00CA5651">
      <w:pPr>
        <w:pStyle w:val="Subsection"/>
      </w:pPr>
      <w:proofErr w:type="spellStart"/>
      <w:r>
        <w:t>Tunku</w:t>
      </w:r>
      <w:proofErr w:type="spellEnd"/>
      <w:r>
        <w:t xml:space="preserve"> Abdul Rahman Universi</w:t>
      </w:r>
      <w:r w:rsidR="00CA5651">
        <w:t>ty College</w:t>
      </w:r>
    </w:p>
    <w:p w14:paraId="18769B33" w14:textId="77777777" w:rsidR="00CA5651" w:rsidRDefault="00CA5651" w:rsidP="00CA5651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Completed in 2016</w:t>
      </w:r>
      <w:r>
        <w:rPr>
          <w:color w:val="A9A57C" w:themeColor="accent1"/>
        </w:rPr>
        <w:t>|</w:t>
      </w:r>
      <w:r>
        <w:t xml:space="preserve"> A-Level AS Examinations</w:t>
      </w:r>
    </w:p>
    <w:p w14:paraId="192CAE80" w14:textId="77777777" w:rsidR="00CA5651" w:rsidRDefault="00CA5651" w:rsidP="00CA5651">
      <w:pPr>
        <w:pStyle w:val="ListParagraph"/>
        <w:numPr>
          <w:ilvl w:val="0"/>
          <w:numId w:val="4"/>
        </w:numPr>
        <w:spacing w:after="0"/>
        <w:ind w:left="288" w:hanging="288"/>
      </w:pPr>
      <w:r>
        <w:t>2B, 1D (B in Math and General Paper, D in Physics)</w:t>
      </w:r>
    </w:p>
    <w:p w14:paraId="622F161A" w14:textId="77777777" w:rsidR="00CA5651" w:rsidRDefault="00CA5651" w:rsidP="00CA5651">
      <w:pPr>
        <w:pStyle w:val="Subsection"/>
      </w:pPr>
      <w:r>
        <w:t>HELP University</w:t>
      </w:r>
    </w:p>
    <w:p w14:paraId="436FC6BA" w14:textId="065B3D67" w:rsidR="00CA5651" w:rsidRDefault="00CA5651" w:rsidP="00CA5651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Complet</w:t>
      </w:r>
      <w:r w:rsidR="0055123B">
        <w:rPr>
          <w:b/>
          <w:bCs/>
          <w:i/>
          <w:iCs/>
        </w:rPr>
        <w:t>ed</w:t>
      </w:r>
      <w:r>
        <w:rPr>
          <w:b/>
          <w:bCs/>
          <w:i/>
          <w:iCs/>
        </w:rPr>
        <w:t xml:space="preserve"> in 2017</w:t>
      </w:r>
      <w:r>
        <w:rPr>
          <w:color w:val="A9A57C" w:themeColor="accent1"/>
        </w:rPr>
        <w:t>|</w:t>
      </w:r>
      <w:r>
        <w:t xml:space="preserve"> Foundation in Science</w:t>
      </w:r>
    </w:p>
    <w:p w14:paraId="32279AE6" w14:textId="434A2F25" w:rsidR="00CA5651" w:rsidRDefault="00CA5651" w:rsidP="00CA5651">
      <w:pPr>
        <w:pStyle w:val="ListParagraph"/>
        <w:numPr>
          <w:ilvl w:val="0"/>
          <w:numId w:val="4"/>
        </w:numPr>
        <w:spacing w:after="0"/>
        <w:ind w:left="288" w:hanging="288"/>
      </w:pPr>
      <w:r>
        <w:t>C</w:t>
      </w:r>
      <w:r w:rsidR="0055123B">
        <w:t>ompleted with</w:t>
      </w:r>
      <w:r>
        <w:t xml:space="preserve"> a 3.3 CGPA.</w:t>
      </w:r>
    </w:p>
    <w:p w14:paraId="4D7849F4" w14:textId="74C22BCE" w:rsidR="0055123B" w:rsidRDefault="0055123B" w:rsidP="0055123B">
      <w:pPr>
        <w:pStyle w:val="Subsection"/>
      </w:pPr>
      <w:r>
        <w:t>INTI International University</w:t>
      </w:r>
    </w:p>
    <w:p w14:paraId="1AB9ECA3" w14:textId="1B83A95E" w:rsidR="0055123B" w:rsidRDefault="0055123B" w:rsidP="0055123B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Completing in 20</w:t>
      </w:r>
      <w:r w:rsidR="0087535B">
        <w:rPr>
          <w:b/>
          <w:bCs/>
          <w:i/>
          <w:iCs/>
        </w:rPr>
        <w:t>20</w:t>
      </w:r>
      <w:r>
        <w:rPr>
          <w:color w:val="A9A57C" w:themeColor="accent1"/>
        </w:rPr>
        <w:t>|</w:t>
      </w:r>
      <w:r>
        <w:t xml:space="preserve"> Degree in Computer Science</w:t>
      </w:r>
    </w:p>
    <w:p w14:paraId="346E2E6A" w14:textId="001CABB1" w:rsidR="00CA5651" w:rsidRDefault="0055123B" w:rsidP="00CA5651">
      <w:pPr>
        <w:pStyle w:val="ListParagraph"/>
        <w:numPr>
          <w:ilvl w:val="0"/>
          <w:numId w:val="4"/>
        </w:numPr>
        <w:spacing w:after="0"/>
        <w:ind w:left="288" w:hanging="288"/>
      </w:pPr>
      <w:r>
        <w:t>Currently holding 3.</w:t>
      </w:r>
      <w:r w:rsidR="006C7A61">
        <w:t>8</w:t>
      </w:r>
      <w:r>
        <w:t xml:space="preserve"> CGPA.</w:t>
      </w:r>
    </w:p>
    <w:p w14:paraId="01F76F94" w14:textId="77777777" w:rsidR="00C56733" w:rsidRDefault="000B0569">
      <w:pPr>
        <w:pStyle w:val="SectionHeading"/>
      </w:pPr>
      <w:r>
        <w:t>Experience</w:t>
      </w:r>
    </w:p>
    <w:p w14:paraId="0C8036CB" w14:textId="77777777" w:rsidR="00C56733" w:rsidRDefault="00335CF9">
      <w:pPr>
        <w:spacing w:after="0"/>
        <w:rPr>
          <w:i/>
          <w:iCs/>
        </w:rPr>
      </w:pPr>
      <w:r>
        <w:t>Volunteer Teacher</w:t>
      </w:r>
      <w:r w:rsidR="000B0569">
        <w:rPr>
          <w:rStyle w:val="IntenseEmphasis"/>
        </w:rPr>
        <w:t xml:space="preserve"> </w:t>
      </w:r>
      <w:r>
        <w:rPr>
          <w:b/>
          <w:bCs/>
          <w:i/>
          <w:iCs/>
          <w:color w:val="000000"/>
        </w:rPr>
        <w:t>September 2016</w:t>
      </w:r>
    </w:p>
    <w:p w14:paraId="2DC2BBCD" w14:textId="7E629875" w:rsidR="00C56733" w:rsidRDefault="00335CF9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color w:val="675E47" w:themeColor="text2"/>
        </w:rPr>
        <w:t>PT Foundation</w:t>
      </w:r>
      <w:r w:rsidR="000B0569">
        <w:rPr>
          <w:color w:val="675E47" w:themeColor="text2"/>
        </w:rPr>
        <w:t xml:space="preserve"> </w:t>
      </w:r>
      <w:proofErr w:type="gramStart"/>
      <w:r w:rsidR="000B0569">
        <w:rPr>
          <w:color w:val="675E47" w:themeColor="text2"/>
        </w:rPr>
        <w:t xml:space="preserve">| 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7</w:t>
      </w:r>
      <w:proofErr w:type="gram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C-1, Jalan Ipoh Kecil off Jalan Raja 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Laut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 Kuala Lumpur, Chow Kit, Kuala Lumpur, 50350 Kuala Lumpur, Malaysia</w:t>
      </w:r>
    </w:p>
    <w:p w14:paraId="6C63E23D" w14:textId="0022F8F2" w:rsidR="0087535B" w:rsidRDefault="0087535B" w:rsidP="0087535B">
      <w:pPr>
        <w:spacing w:after="0"/>
        <w:rPr>
          <w:i/>
          <w:iCs/>
        </w:rPr>
      </w:pPr>
      <w:r>
        <w:t xml:space="preserve">Assistant Tournament Director </w:t>
      </w:r>
      <w:r>
        <w:rPr>
          <w:b/>
          <w:bCs/>
          <w:i/>
          <w:iCs/>
          <w:color w:val="000000"/>
        </w:rPr>
        <w:t>April/May 2016</w:t>
      </w:r>
    </w:p>
    <w:p w14:paraId="4DFA66AC" w14:textId="7DFDF675" w:rsidR="00B43005" w:rsidRPr="00B43005" w:rsidRDefault="0087535B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color w:val="675E47" w:themeColor="text2"/>
        </w:rPr>
        <w:t>Spiderworks</w:t>
      </w:r>
      <w:proofErr w:type="spellEnd"/>
      <w:r>
        <w:rPr>
          <w:color w:val="675E47" w:themeColor="text2"/>
        </w:rPr>
        <w:t xml:space="preserve"> </w:t>
      </w:r>
      <w:proofErr w:type="spellStart"/>
      <w:r>
        <w:rPr>
          <w:color w:val="675E47" w:themeColor="text2"/>
        </w:rPr>
        <w:t>Sdn</w:t>
      </w:r>
      <w:proofErr w:type="spellEnd"/>
      <w:r>
        <w:rPr>
          <w:color w:val="675E47" w:themeColor="text2"/>
        </w:rPr>
        <w:t xml:space="preserve"> </w:t>
      </w:r>
      <w:proofErr w:type="spellStart"/>
      <w:r>
        <w:rPr>
          <w:color w:val="675E47" w:themeColor="text2"/>
        </w:rPr>
        <w:t>Bhd</w:t>
      </w:r>
      <w:proofErr w:type="spellEnd"/>
      <w:r>
        <w:rPr>
          <w:color w:val="675E47" w:themeColor="text2"/>
        </w:rPr>
        <w:t xml:space="preserve"> | 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</w:p>
    <w:p w14:paraId="22AB7ED5" w14:textId="77777777" w:rsidR="00335CF9" w:rsidRDefault="00335CF9" w:rsidP="00335CF9">
      <w:pPr>
        <w:spacing w:after="0"/>
        <w:rPr>
          <w:i/>
          <w:iCs/>
        </w:rPr>
      </w:pPr>
      <w:r>
        <w:t xml:space="preserve">Finance Assistant </w:t>
      </w:r>
      <w:r>
        <w:rPr>
          <w:b/>
          <w:bCs/>
          <w:i/>
          <w:iCs/>
          <w:color w:val="000000"/>
        </w:rPr>
        <w:t>November/December 2014</w:t>
      </w:r>
    </w:p>
    <w:p w14:paraId="0C9DBDC3" w14:textId="77777777" w:rsidR="00B43005" w:rsidRDefault="00335CF9" w:rsidP="00B430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color w:val="675E47" w:themeColor="text2"/>
        </w:rPr>
        <w:t>Zaluvida</w:t>
      </w:r>
      <w:proofErr w:type="spellEnd"/>
      <w:r>
        <w:rPr>
          <w:color w:val="675E47" w:themeColor="text2"/>
        </w:rPr>
        <w:t xml:space="preserve"> Corporate </w:t>
      </w:r>
      <w:proofErr w:type="spellStart"/>
      <w:r>
        <w:rPr>
          <w:color w:val="675E47" w:themeColor="text2"/>
        </w:rPr>
        <w:t>Sdn</w:t>
      </w:r>
      <w:proofErr w:type="spellEnd"/>
      <w:r>
        <w:rPr>
          <w:color w:val="675E47" w:themeColor="text2"/>
        </w:rPr>
        <w:t xml:space="preserve"> </w:t>
      </w:r>
      <w:proofErr w:type="spellStart"/>
      <w:r>
        <w:rPr>
          <w:color w:val="675E47" w:themeColor="text2"/>
        </w:rPr>
        <w:t>Bhd</w:t>
      </w:r>
      <w:proofErr w:type="spellEnd"/>
      <w:r>
        <w:rPr>
          <w:color w:val="675E47" w:themeColor="text2"/>
        </w:rPr>
        <w:t xml:space="preserve"> </w:t>
      </w:r>
      <w:proofErr w:type="gramStart"/>
      <w:r>
        <w:rPr>
          <w:color w:val="675E47" w:themeColor="text2"/>
        </w:rPr>
        <w:t xml:space="preserve">| 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-16 Plaza Mont Kiara, 2, Jalan Kiara, Mont Kiara, 50480 Kuala Lumpur, Wilayah Persekutuan Kuala Lumpur, Malaysi</w:t>
      </w:r>
      <w:r w:rsidR="0087535B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</w:p>
    <w:p w14:paraId="5E9E2940" w14:textId="62B020B8" w:rsidR="00B43005" w:rsidRDefault="00B43005" w:rsidP="00B43005">
      <w:pPr>
        <w:rPr>
          <w:b/>
          <w:bCs/>
          <w:i/>
          <w:iCs/>
          <w:color w:val="000000"/>
        </w:rPr>
      </w:pPr>
      <w:r>
        <w:t xml:space="preserve">Freelance </w:t>
      </w:r>
      <w:proofErr w:type="gramStart"/>
      <w:r>
        <w:t xml:space="preserve">Emcee </w:t>
      </w:r>
      <w:r>
        <w:rPr>
          <w:b/>
          <w:bCs/>
          <w:i/>
          <w:iCs/>
          <w:color w:val="000000"/>
        </w:rPr>
        <w:t xml:space="preserve"> August</w:t>
      </w:r>
      <w:proofErr w:type="gramEnd"/>
      <w:r>
        <w:rPr>
          <w:b/>
          <w:bCs/>
          <w:i/>
          <w:iCs/>
          <w:color w:val="000000"/>
        </w:rPr>
        <w:t xml:space="preserve"> 2015</w:t>
      </w:r>
    </w:p>
    <w:p w14:paraId="61988FC3" w14:textId="45129A8E" w:rsidR="006C7A61" w:rsidRDefault="006C7A61" w:rsidP="006C7A61">
      <w:pPr>
        <w:pStyle w:val="SectionHeading"/>
      </w:pPr>
      <w:r>
        <w:lastRenderedPageBreak/>
        <w:t>Achievements</w:t>
      </w:r>
    </w:p>
    <w:p w14:paraId="30A99A02" w14:textId="3B09C7C3" w:rsidR="006C7A61" w:rsidRPr="006C7A61" w:rsidRDefault="006C7A61" w:rsidP="006C7A61">
      <w:pPr>
        <w:spacing w:after="0"/>
        <w:rPr>
          <w:rStyle w:val="xbe"/>
          <w:i/>
          <w:iCs/>
        </w:rPr>
      </w:pPr>
      <w:r>
        <w:t>Monash CSR Challenge 5th (Monash Entrepreneurship Week)</w:t>
      </w:r>
      <w:r>
        <w:rPr>
          <w:rStyle w:val="IntenseEmphasis"/>
        </w:rPr>
        <w:t xml:space="preserve"> </w:t>
      </w:r>
      <w:r>
        <w:rPr>
          <w:b/>
          <w:bCs/>
          <w:i/>
          <w:iCs/>
          <w:color w:val="000000"/>
        </w:rPr>
        <w:t>2017</w:t>
      </w:r>
    </w:p>
    <w:p w14:paraId="301C55E1" w14:textId="65108D01" w:rsidR="006C7A61" w:rsidRPr="006C7A61" w:rsidRDefault="006C7A61" w:rsidP="006C7A61">
      <w:pPr>
        <w:spacing w:after="0"/>
        <w:rPr>
          <w:i/>
          <w:iCs/>
        </w:rPr>
      </w:pPr>
      <w:proofErr w:type="spellStart"/>
      <w:r>
        <w:t>uSim</w:t>
      </w:r>
      <w:proofErr w:type="spellEnd"/>
      <w:r>
        <w:t xml:space="preserve"> Programming Challenge</w:t>
      </w:r>
      <w:r>
        <w:t xml:space="preserve"> </w:t>
      </w:r>
      <w:r>
        <w:rPr>
          <w:b/>
          <w:bCs/>
          <w:i/>
          <w:iCs/>
          <w:color w:val="000000"/>
        </w:rPr>
        <w:t>2018</w:t>
      </w:r>
    </w:p>
    <w:p w14:paraId="0156E0A6" w14:textId="471F5E56" w:rsidR="006C7A61" w:rsidRPr="006C7A61" w:rsidRDefault="006C7A61" w:rsidP="006C7A61">
      <w:pPr>
        <w:spacing w:after="0"/>
        <w:rPr>
          <w:b/>
          <w:i/>
          <w:iCs/>
        </w:rPr>
      </w:pPr>
      <w:r>
        <w:t xml:space="preserve">IMU Science Discovery Challenge (Semifinalist) </w:t>
      </w:r>
      <w:r>
        <w:rPr>
          <w:b/>
          <w:i/>
        </w:rPr>
        <w:t>2017</w:t>
      </w:r>
    </w:p>
    <w:p w14:paraId="7CF4E7A3" w14:textId="77777777" w:rsidR="006C7A61" w:rsidRPr="00B43005" w:rsidRDefault="006C7A61" w:rsidP="006C7A6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Freelance </w:t>
      </w:r>
      <w:proofErr w:type="gramStart"/>
      <w:r>
        <w:t xml:space="preserve">Emcee </w:t>
      </w:r>
      <w:r>
        <w:rPr>
          <w:b/>
          <w:bCs/>
          <w:i/>
          <w:iCs/>
          <w:color w:val="000000"/>
        </w:rPr>
        <w:t xml:space="preserve"> August</w:t>
      </w:r>
      <w:proofErr w:type="gramEnd"/>
      <w:r>
        <w:rPr>
          <w:b/>
          <w:bCs/>
          <w:i/>
          <w:iCs/>
          <w:color w:val="000000"/>
        </w:rPr>
        <w:t xml:space="preserve"> 2015</w:t>
      </w:r>
    </w:p>
    <w:p w14:paraId="19E42CD4" w14:textId="77777777" w:rsidR="006C7A61" w:rsidRPr="00B43005" w:rsidRDefault="006C7A61" w:rsidP="00B430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sectPr w:rsidR="006C7A61" w:rsidRPr="00B43005" w:rsidSect="0087535B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39B0" w14:textId="77777777" w:rsidR="00883376" w:rsidRDefault="00883376">
      <w:pPr>
        <w:spacing w:after="0" w:line="240" w:lineRule="auto"/>
      </w:pPr>
      <w:r>
        <w:separator/>
      </w:r>
    </w:p>
  </w:endnote>
  <w:endnote w:type="continuationSeparator" w:id="0">
    <w:p w14:paraId="7833C715" w14:textId="77777777" w:rsidR="00883376" w:rsidRDefault="0088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5C4B1" w14:textId="77777777" w:rsidR="00C56733" w:rsidRDefault="000B0569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7F94D2B" wp14:editId="6212545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B78D85" w14:textId="77777777" w:rsidR="00C56733" w:rsidRDefault="00C5673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7F94D2B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1BB78D85" w14:textId="77777777" w:rsidR="00C56733" w:rsidRDefault="00C5673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43A991E" wp14:editId="07111C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396E62" w14:textId="77777777" w:rsidR="00C56733" w:rsidRDefault="00C5673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43A991E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47396E62" w14:textId="77777777" w:rsidR="00C56733" w:rsidRDefault="00C5673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792CF8" wp14:editId="61BEE72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F855AED" w14:textId="77777777" w:rsidR="00C56733" w:rsidRDefault="000B056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0070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792CF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6F855AED" w14:textId="77777777" w:rsidR="00C56733" w:rsidRDefault="000B056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0070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96042" w14:textId="77777777" w:rsidR="00C56733" w:rsidRDefault="000B0569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3B5D04D" wp14:editId="210508B8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EB7296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92C404D" wp14:editId="11ABB26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45A35" w14:textId="77777777" w:rsidR="00C56733" w:rsidRDefault="00C5673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2C404D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56A45A35" w14:textId="77777777" w:rsidR="00C56733" w:rsidRDefault="00C5673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E8BB05" wp14:editId="355B63D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ECF50" w14:textId="77777777" w:rsidR="00C56733" w:rsidRDefault="00C5673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2E8BB05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0E5ECF50" w14:textId="77777777" w:rsidR="00C56733" w:rsidRDefault="00C5673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130635" wp14:editId="0AE1DF79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599B583" w14:textId="77777777" w:rsidR="00C56733" w:rsidRDefault="000B056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3063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5599B583" w14:textId="77777777" w:rsidR="00C56733" w:rsidRDefault="000B056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E9F18" w14:textId="77777777" w:rsidR="00883376" w:rsidRDefault="00883376">
      <w:pPr>
        <w:spacing w:after="0" w:line="240" w:lineRule="auto"/>
      </w:pPr>
      <w:r>
        <w:separator/>
      </w:r>
    </w:p>
  </w:footnote>
  <w:footnote w:type="continuationSeparator" w:id="0">
    <w:p w14:paraId="40CC34DF" w14:textId="77777777" w:rsidR="00883376" w:rsidRDefault="0088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27470" w14:textId="77777777" w:rsidR="00C56733" w:rsidRDefault="000B0569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413309E" wp14:editId="7F3D0BD7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6B2E8CF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FC2D44" wp14:editId="5C6174C6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717AE" w14:textId="77777777" w:rsidR="00C56733" w:rsidRDefault="000B056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3FC2D4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176717AE" w14:textId="77777777" w:rsidR="00C56733" w:rsidRDefault="000B056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1C9BF6D" wp14:editId="53C176D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33E71B" w14:textId="77777777" w:rsidR="00C56733" w:rsidRDefault="00C5673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1C9BF6D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5F33E71B" w14:textId="77777777" w:rsidR="00C56733" w:rsidRDefault="00C5673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FF9D3F4" wp14:editId="6E44FF0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ED8FCC" w14:textId="77777777" w:rsidR="00C56733" w:rsidRDefault="00C5673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FF9D3F4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60ED8FCC" w14:textId="77777777" w:rsidR="00C56733" w:rsidRDefault="00C5673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DBDAB" w14:textId="77777777" w:rsidR="00C56733" w:rsidRDefault="000B056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46CB9F" wp14:editId="3C47C2C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739140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739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E5233" id="Rectangle 5" o:spid="_x0000_s1026" style="position:absolute;margin-left:0;margin-top:0;width:556.9pt;height:58.2pt;z-index:-251654144;visibility:visible;mso-wrap-style:square;mso-width-percent:910;mso-height-percent:0;mso-wrap-distance-left:9pt;mso-wrap-distance-top:0;mso-wrap-distance-right:9pt;mso-wrap-distance-bottom:0;mso-position-horizontal:left;mso-position-horizontal-relative:page;mso-position-vertical:top;mso-position-vertical-relative:page;mso-width-percent:91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06B3BA" wp14:editId="02299B1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FD9F54" w14:textId="77777777" w:rsidR="00C56733" w:rsidRDefault="00C5673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06B3BA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02FD9F54" w14:textId="77777777" w:rsidR="00C56733" w:rsidRDefault="00C5673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2FCE39" wp14:editId="720726C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1990D4" w14:textId="77777777" w:rsidR="00C56733" w:rsidRDefault="00C5673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12FCE39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6B1990D4" w14:textId="77777777" w:rsidR="00C56733" w:rsidRDefault="00C5673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51"/>
    <w:rsid w:val="0001751D"/>
    <w:rsid w:val="000B0569"/>
    <w:rsid w:val="00335CF9"/>
    <w:rsid w:val="00364A1C"/>
    <w:rsid w:val="0055123B"/>
    <w:rsid w:val="005B1D35"/>
    <w:rsid w:val="006C7A61"/>
    <w:rsid w:val="006D0C63"/>
    <w:rsid w:val="0070276D"/>
    <w:rsid w:val="0087535B"/>
    <w:rsid w:val="00883376"/>
    <w:rsid w:val="009D019B"/>
    <w:rsid w:val="00A852B4"/>
    <w:rsid w:val="00B00701"/>
    <w:rsid w:val="00B43005"/>
    <w:rsid w:val="00C56733"/>
    <w:rsid w:val="00CA01F6"/>
    <w:rsid w:val="00C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5DD8"/>
  <w15:docId w15:val="{0446A25B-52DD-436E-8D5C-7CCD4001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xdb">
    <w:name w:val="_xdb"/>
    <w:basedOn w:val="DefaultParagraphFont"/>
    <w:rsid w:val="00335CF9"/>
  </w:style>
  <w:style w:type="character" w:customStyle="1" w:styleId="xbe">
    <w:name w:val="_xbe"/>
    <w:basedOn w:val="DefaultParagraphFont"/>
    <w:rsid w:val="0033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90480AD7F74731992E84DAF9A8A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23B99-DC8C-4616-8359-8EF38EA1CF16}"/>
      </w:docPartPr>
      <w:docPartBody>
        <w:p w:rsidR="00E26BE3" w:rsidRDefault="00E331E8">
          <w:pPr>
            <w:pStyle w:val="1D90480AD7F74731992E84DAF9A8A31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347295C922E4F58A2667E0A0CD0B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77069-4B57-4F4D-BA21-59EF3E0EAFED}"/>
      </w:docPartPr>
      <w:docPartBody>
        <w:p w:rsidR="00E26BE3" w:rsidRDefault="00E331E8">
          <w:pPr>
            <w:pStyle w:val="5347295C922E4F58A2667E0A0CD0B0F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72D704A7056475A87F33B23C71B5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D8F13-9B26-4377-9F31-75E44644C95C}"/>
      </w:docPartPr>
      <w:docPartBody>
        <w:p w:rsidR="00E26BE3" w:rsidRDefault="00E331E8">
          <w:pPr>
            <w:pStyle w:val="372D704A7056475A87F33B23C71B57C0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720BA40340314B908733C6995306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0552F-A206-4299-8549-BA02CDD6E846}"/>
      </w:docPartPr>
      <w:docPartBody>
        <w:p w:rsidR="00E26BE3" w:rsidRDefault="00E331E8">
          <w:pPr>
            <w:pStyle w:val="720BA40340314B908733C699530646A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E8"/>
    <w:rsid w:val="000B6AEF"/>
    <w:rsid w:val="001620D6"/>
    <w:rsid w:val="001A5BED"/>
    <w:rsid w:val="005365B3"/>
    <w:rsid w:val="006C095E"/>
    <w:rsid w:val="007B5C63"/>
    <w:rsid w:val="00E26BE3"/>
    <w:rsid w:val="00E3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D90480AD7F74731992E84DAF9A8A31F">
    <w:name w:val="1D90480AD7F74731992E84DAF9A8A31F"/>
  </w:style>
  <w:style w:type="paragraph" w:customStyle="1" w:styleId="47C0EF86821245EAA15C4DCB043101E9">
    <w:name w:val="47C0EF86821245EAA15C4DCB043101E9"/>
  </w:style>
  <w:style w:type="paragraph" w:customStyle="1" w:styleId="5347295C922E4F58A2667E0A0CD0B0F9">
    <w:name w:val="5347295C922E4F58A2667E0A0CD0B0F9"/>
  </w:style>
  <w:style w:type="paragraph" w:customStyle="1" w:styleId="372D704A7056475A87F33B23C71B57C0">
    <w:name w:val="372D704A7056475A87F33B23C71B57C0"/>
  </w:style>
  <w:style w:type="paragraph" w:customStyle="1" w:styleId="720BA40340314B908733C699530646A6">
    <w:name w:val="720BA40340314B908733C699530646A6"/>
  </w:style>
  <w:style w:type="paragraph" w:customStyle="1" w:styleId="E7508A16BA8043C0A486244E28BB7159">
    <w:name w:val="E7508A16BA8043C0A486244E28BB7159"/>
  </w:style>
  <w:style w:type="paragraph" w:customStyle="1" w:styleId="3177232E6F53460685BBA7ABB27F0351">
    <w:name w:val="3177232E6F53460685BBA7ABB27F0351"/>
  </w:style>
  <w:style w:type="paragraph" w:customStyle="1" w:styleId="87CD455B0B494523BB34ED74C28ECBED">
    <w:name w:val="87CD455B0B494523BB34ED74C28ECBED"/>
  </w:style>
  <w:style w:type="paragraph" w:customStyle="1" w:styleId="1EC780F2DF6446BC8807666795AA56A4">
    <w:name w:val="1EC780F2DF6446BC8807666795AA56A4"/>
  </w:style>
  <w:style w:type="paragraph" w:customStyle="1" w:styleId="32517E5B59204B6F9530859963AC1F4D">
    <w:name w:val="32517E5B59204B6F9530859963AC1F4D"/>
  </w:style>
  <w:style w:type="paragraph" w:customStyle="1" w:styleId="A0F0A798780949E28F575688DAFC19EB">
    <w:name w:val="A0F0A798780949E28F575688DAFC19EB"/>
  </w:style>
  <w:style w:type="paragraph" w:customStyle="1" w:styleId="3E809FA9B1D5483F8FC942CDF183A34B">
    <w:name w:val="3E809FA9B1D5483F8FC942CDF183A34B"/>
  </w:style>
  <w:style w:type="paragraph" w:customStyle="1" w:styleId="22D30E95C77B46CBBAF0646B3E645079">
    <w:name w:val="22D30E95C77B46CBBAF0646B3E645079"/>
  </w:style>
  <w:style w:type="paragraph" w:customStyle="1" w:styleId="2CB373ADB6464E22A0802F7F14AE7662">
    <w:name w:val="2CB373ADB6464E22A0802F7F14AE7662"/>
  </w:style>
  <w:style w:type="paragraph" w:customStyle="1" w:styleId="1650C5E0A49242788882AFADCD7EFFD7">
    <w:name w:val="1650C5E0A49242788882AFADCD7EFFD7"/>
  </w:style>
  <w:style w:type="paragraph" w:customStyle="1" w:styleId="8A6DBBABAE8D4BA39203AAF47D34FFD7">
    <w:name w:val="8A6DBBABAE8D4BA39203AAF47D34FFD7"/>
  </w:style>
  <w:style w:type="paragraph" w:customStyle="1" w:styleId="DF325DADA08E4E71BF97D308702D6A77">
    <w:name w:val="DF325DADA08E4E71BF97D308702D6A77"/>
  </w:style>
  <w:style w:type="paragraph" w:customStyle="1" w:styleId="EEA278F82CF84D9CBEDDE9519EA06115">
    <w:name w:val="EEA278F82CF84D9CBEDDE9519EA06115"/>
  </w:style>
  <w:style w:type="paragraph" w:customStyle="1" w:styleId="A8158E2BB1F342F8BADD212130EE2A21">
    <w:name w:val="A8158E2BB1F342F8BADD212130EE2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No. 302, Jalan Hijayu 1/10</CompanyAddress>
  <CompanyPhone>+60178778996</CompanyPhone>
  <CompanyFax/>
  <CompanyEmail>binexkweh@gmail.com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7E0A14E-6DEC-4561-9652-99F38F38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34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Kweh Tze Min</dc:creator>
  <cp:lastModifiedBy>byron kweh</cp:lastModifiedBy>
  <cp:revision>9</cp:revision>
  <dcterms:created xsi:type="dcterms:W3CDTF">2017-07-30T07:22:00Z</dcterms:created>
  <dcterms:modified xsi:type="dcterms:W3CDTF">2018-10-04T16:33:00Z</dcterms:modified>
</cp:coreProperties>
</file>